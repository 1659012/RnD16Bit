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6119" w14:textId="77777777"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14:paraId="48CAC97C" w14:textId="77777777" w:rsidR="00275260" w:rsidRPr="007C4C8D" w:rsidRDefault="00A96B72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26A065E0" w14:textId="2A0BB7F1" w:rsidR="00554276" w:rsidRPr="004E227E" w:rsidRDefault="00882D63" w:rsidP="009F4E19">
      <w:pPr>
        <w:pStyle w:val="Date"/>
      </w:pPr>
      <w:r>
        <w:t>06</w:t>
      </w:r>
      <w:r w:rsidR="0047642E">
        <w:t>/</w:t>
      </w:r>
      <w:r>
        <w:t>01</w:t>
      </w:r>
      <w:r w:rsidR="0047642E">
        <w:t>/</w:t>
      </w:r>
      <w:r>
        <w:t>2020</w:t>
      </w:r>
    </w:p>
    <w:p w14:paraId="72711551" w14:textId="77777777" w:rsidR="00554276" w:rsidRPr="0047642E" w:rsidRDefault="0047642E" w:rsidP="00C26267">
      <w:pPr>
        <w:pStyle w:val="ListNumber"/>
        <w:jc w:val="both"/>
      </w:pPr>
      <w:r>
        <w:rPr>
          <w:rFonts w:eastAsiaTheme="majorEastAsia"/>
        </w:rPr>
        <w:t>Meeting purpose</w:t>
      </w:r>
    </w:p>
    <w:p w14:paraId="774BC78C" w14:textId="16758FC6" w:rsidR="0047642E" w:rsidRPr="00C26267" w:rsidRDefault="00C26267" w:rsidP="00C26267">
      <w:pPr>
        <w:pStyle w:val="ListNumber"/>
        <w:numPr>
          <w:ilvl w:val="0"/>
          <w:numId w:val="0"/>
        </w:numPr>
        <w:ind w:left="173"/>
        <w:jc w:val="both"/>
        <w:rPr>
          <w:b w:val="0"/>
          <w:bCs/>
        </w:rPr>
      </w:pPr>
      <w:r>
        <w:rPr>
          <w:b w:val="0"/>
          <w:bCs/>
        </w:rPr>
        <w:t>Purpose of this meeting is to update project progress status with supervisor and discuss about future plan of it</w:t>
      </w:r>
    </w:p>
    <w:p w14:paraId="31334144" w14:textId="77777777" w:rsidR="0015180F" w:rsidRPr="00D512BB" w:rsidRDefault="0047642E" w:rsidP="00C26267">
      <w:pPr>
        <w:pStyle w:val="ListNumber"/>
        <w:jc w:val="both"/>
      </w:pPr>
      <w:r>
        <w:rPr>
          <w:rFonts w:eastAsiaTheme="majorEastAsia"/>
        </w:rPr>
        <w:t>Attendees</w:t>
      </w:r>
    </w:p>
    <w:p w14:paraId="165BADD7" w14:textId="37196A9C" w:rsidR="0015180F" w:rsidRDefault="00A96B72" w:rsidP="00C26267">
      <w:pPr>
        <w:jc w:val="both"/>
      </w:pPr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>conducted a meeting with supervisors. The following persons were presented:</w:t>
      </w:r>
      <w:r w:rsidR="00361DEE">
        <w:t xml:space="preserve"> </w:t>
      </w:r>
    </w:p>
    <w:p w14:paraId="5628C64E" w14:textId="77777777" w:rsidR="0047642E" w:rsidRDefault="0047642E" w:rsidP="00C26267">
      <w:pPr>
        <w:jc w:val="both"/>
      </w:pPr>
      <w:r>
        <w:t>Indoor drone team:</w:t>
      </w:r>
    </w:p>
    <w:p w14:paraId="754C76D3" w14:textId="6838F575" w:rsidR="0047642E" w:rsidRDefault="00C26267" w:rsidP="00C26267">
      <w:pPr>
        <w:pStyle w:val="ListParagraph"/>
        <w:numPr>
          <w:ilvl w:val="0"/>
          <w:numId w:val="42"/>
        </w:numPr>
        <w:jc w:val="both"/>
      </w:pPr>
      <w:r>
        <w:t xml:space="preserve">Tran Duc </w:t>
      </w:r>
      <w:proofErr w:type="spellStart"/>
      <w:r>
        <w:t>Huy</w:t>
      </w:r>
      <w:proofErr w:type="spellEnd"/>
    </w:p>
    <w:p w14:paraId="11776A5A" w14:textId="413C1539" w:rsidR="0047642E" w:rsidRDefault="00C26267" w:rsidP="00C26267">
      <w:pPr>
        <w:pStyle w:val="ListParagraph"/>
        <w:numPr>
          <w:ilvl w:val="0"/>
          <w:numId w:val="42"/>
        </w:numPr>
        <w:jc w:val="both"/>
      </w:pPr>
      <w:r>
        <w:t>Nguyen Minh Quan</w:t>
      </w:r>
    </w:p>
    <w:p w14:paraId="390701A7" w14:textId="75F29D2D" w:rsidR="00C26267" w:rsidRDefault="00C26267" w:rsidP="00C26267">
      <w:pPr>
        <w:pStyle w:val="ListParagraph"/>
        <w:numPr>
          <w:ilvl w:val="0"/>
          <w:numId w:val="42"/>
        </w:numPr>
        <w:jc w:val="both"/>
      </w:pPr>
      <w:r>
        <w:t xml:space="preserve">Do </w:t>
      </w:r>
      <w:proofErr w:type="spellStart"/>
      <w:r>
        <w:t>Thien</w:t>
      </w:r>
      <w:proofErr w:type="spellEnd"/>
      <w:r>
        <w:t xml:space="preserve"> Y</w:t>
      </w:r>
    </w:p>
    <w:p w14:paraId="7784C90C" w14:textId="6AE45E1A" w:rsidR="00A158F4" w:rsidRDefault="00A158F4" w:rsidP="00C26267">
      <w:pPr>
        <w:pStyle w:val="ListParagraph"/>
        <w:numPr>
          <w:ilvl w:val="0"/>
          <w:numId w:val="42"/>
        </w:numPr>
        <w:jc w:val="both"/>
      </w:pPr>
      <w:r>
        <w:t xml:space="preserve">Le Nguyen Han </w:t>
      </w:r>
      <w:proofErr w:type="spellStart"/>
      <w:r>
        <w:t>Hoan</w:t>
      </w:r>
      <w:proofErr w:type="spellEnd"/>
    </w:p>
    <w:p w14:paraId="2DEA5128" w14:textId="1D74812B" w:rsidR="00C26267" w:rsidRDefault="00C26267" w:rsidP="00C26267">
      <w:pPr>
        <w:pStyle w:val="ListParagraph"/>
        <w:numPr>
          <w:ilvl w:val="0"/>
          <w:numId w:val="42"/>
        </w:numPr>
        <w:jc w:val="both"/>
      </w:pPr>
      <w:r>
        <w:t xml:space="preserve">Tran Hung </w:t>
      </w:r>
      <w:proofErr w:type="spellStart"/>
      <w:r>
        <w:t>Thinh</w:t>
      </w:r>
      <w:proofErr w:type="spellEnd"/>
    </w:p>
    <w:p w14:paraId="2D37AF2D" w14:textId="77777777" w:rsidR="0047642E" w:rsidRDefault="0047642E" w:rsidP="00C26267">
      <w:pPr>
        <w:jc w:val="both"/>
      </w:pPr>
      <w:r>
        <w:t>Clients/Supervisors</w:t>
      </w:r>
    </w:p>
    <w:p w14:paraId="4C4818D4" w14:textId="2F5535DF" w:rsidR="0047642E" w:rsidRDefault="00C26267" w:rsidP="00C26267">
      <w:pPr>
        <w:pStyle w:val="ListParagraph"/>
        <w:numPr>
          <w:ilvl w:val="0"/>
          <w:numId w:val="43"/>
        </w:numPr>
        <w:jc w:val="both"/>
      </w:pPr>
      <w:r>
        <w:t>Cao Xuan Nam</w:t>
      </w:r>
      <w:r w:rsidR="0047642E">
        <w:t xml:space="preserve"> - </w:t>
      </w:r>
      <w:r>
        <w:t>Supervisor</w:t>
      </w:r>
    </w:p>
    <w:p w14:paraId="04ED61CC" w14:textId="77777777" w:rsidR="00D50D23" w:rsidRDefault="0047642E" w:rsidP="00C26267">
      <w:pPr>
        <w:pStyle w:val="ListNumber"/>
        <w:jc w:val="both"/>
      </w:pPr>
      <w:r>
        <w:t>Meeting Summary</w:t>
      </w:r>
    </w:p>
    <w:p w14:paraId="21CD8E5A" w14:textId="56F0155D" w:rsidR="00C1643D" w:rsidRPr="002C3D7E" w:rsidRDefault="00A158F4" w:rsidP="00C26267">
      <w:pPr>
        <w:pStyle w:val="ListNumber2"/>
        <w:jc w:val="both"/>
      </w:pPr>
      <w:r>
        <w:t>Update current progress of the project</w:t>
      </w:r>
    </w:p>
    <w:p w14:paraId="65DAD1DC" w14:textId="6F26DF17" w:rsidR="002C3D7E" w:rsidRDefault="00A158F4" w:rsidP="00C26267">
      <w:pPr>
        <w:pStyle w:val="ListNumber2"/>
        <w:jc w:val="both"/>
      </w:pPr>
      <w:r>
        <w:t>Discuss with supervisor about future plan of the project</w:t>
      </w:r>
    </w:p>
    <w:p w14:paraId="16B1C37C" w14:textId="0AEAFB4D" w:rsidR="002C3D7E" w:rsidRDefault="00A158F4" w:rsidP="00C26267">
      <w:pPr>
        <w:pStyle w:val="ListNumber2"/>
        <w:jc w:val="both"/>
      </w:pPr>
      <w:r>
        <w:t xml:space="preserve">Changing drone component to work </w:t>
      </w:r>
    </w:p>
    <w:p w14:paraId="73B760FB" w14:textId="15BE5F4E" w:rsidR="00A158F4" w:rsidRDefault="00A158F4" w:rsidP="00C26267">
      <w:pPr>
        <w:pStyle w:val="ListNumber2"/>
        <w:jc w:val="both"/>
      </w:pPr>
      <w:r>
        <w:t xml:space="preserve">Beginning stage 2 of the project plan </w:t>
      </w:r>
    </w:p>
    <w:p w14:paraId="435AF31A" w14:textId="06AE6CAB" w:rsidR="003D0F3F" w:rsidRDefault="003D0F3F" w:rsidP="00C26267">
      <w:pPr>
        <w:pStyle w:val="ListNumber2"/>
        <w:jc w:val="both"/>
      </w:pPr>
      <w:r>
        <w:t>Demo prototype version 1</w:t>
      </w:r>
    </w:p>
    <w:p w14:paraId="3CA5285D" w14:textId="77777777" w:rsidR="0015180F" w:rsidRPr="00B853F9" w:rsidRDefault="00A96B72" w:rsidP="00C26267">
      <w:pPr>
        <w:pStyle w:val="ListNumber"/>
        <w:jc w:val="both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270A5A18" w14:textId="05284630" w:rsidR="00680296" w:rsidRDefault="000106F6" w:rsidP="00C26267">
      <w:pPr>
        <w:jc w:val="both"/>
      </w:pPr>
      <w:r>
        <w:t>Meeting start at</w:t>
      </w:r>
      <w:r w:rsidR="00285B87">
        <w:t xml:space="preserve"> </w:t>
      </w:r>
      <w:r w:rsidR="00A158F4">
        <w:t>1:00 PM</w:t>
      </w:r>
      <w:r w:rsidR="00680296" w:rsidRPr="00361DEE">
        <w:t>.</w:t>
      </w:r>
    </w:p>
    <w:p w14:paraId="4EA68125" w14:textId="741F75AF" w:rsidR="00D512BB" w:rsidRDefault="00A96B72" w:rsidP="00C26267">
      <w:pPr>
        <w:jc w:val="both"/>
      </w:pPr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r w:rsidR="00A158F4">
        <w:t xml:space="preserve">Tran Duc </w:t>
      </w:r>
      <w:proofErr w:type="spellStart"/>
      <w:r w:rsidR="00A158F4">
        <w:t>Huy</w:t>
      </w:r>
      <w:proofErr w:type="spellEnd"/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566EF" w14:textId="77777777" w:rsidR="00A96B72" w:rsidRDefault="00A96B72" w:rsidP="001E7D29">
      <w:pPr>
        <w:spacing w:after="0" w:line="240" w:lineRule="auto"/>
      </w:pPr>
      <w:r>
        <w:separator/>
      </w:r>
    </w:p>
  </w:endnote>
  <w:endnote w:type="continuationSeparator" w:id="0">
    <w:p w14:paraId="153A6096" w14:textId="77777777" w:rsidR="00A96B72" w:rsidRDefault="00A96B7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E5BB8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719BB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ADCE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D76CF" w14:textId="77777777" w:rsidR="00A96B72" w:rsidRDefault="00A96B72" w:rsidP="001E7D29">
      <w:pPr>
        <w:spacing w:after="0" w:line="240" w:lineRule="auto"/>
      </w:pPr>
      <w:r>
        <w:separator/>
      </w:r>
    </w:p>
  </w:footnote>
  <w:footnote w:type="continuationSeparator" w:id="0">
    <w:p w14:paraId="4CD7B3D7" w14:textId="77777777" w:rsidR="00A96B72" w:rsidRDefault="00A96B7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A454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5BBD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7BB02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B35A8"/>
    <w:rsid w:val="001E7D29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D0F3F"/>
    <w:rsid w:val="00410612"/>
    <w:rsid w:val="00411F8B"/>
    <w:rsid w:val="00450670"/>
    <w:rsid w:val="004724BD"/>
    <w:rsid w:val="0047642E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82D63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58F4"/>
    <w:rsid w:val="00A21B71"/>
    <w:rsid w:val="00A37F9E"/>
    <w:rsid w:val="00A40085"/>
    <w:rsid w:val="00A47DF6"/>
    <w:rsid w:val="00A9231C"/>
    <w:rsid w:val="00A96B72"/>
    <w:rsid w:val="00AA2532"/>
    <w:rsid w:val="00AE1F88"/>
    <w:rsid w:val="00AE361F"/>
    <w:rsid w:val="00AE5370"/>
    <w:rsid w:val="00B16AB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26267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6CEBB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511BE0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511BE0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511BE0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511BE0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  <w:rsid w:val="00511BE0"/>
    <w:rsid w:val="009716F4"/>
    <w:rsid w:val="00C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{C987EE01-A0BD-154E-8D6B-6195F919019B}tf02807584.dotx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6</cp:revision>
  <dcterms:created xsi:type="dcterms:W3CDTF">2020-04-29T08:43:00Z</dcterms:created>
  <dcterms:modified xsi:type="dcterms:W3CDTF">2020-05-06T04:02:00Z</dcterms:modified>
</cp:coreProperties>
</file>