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5461" w14:textId="77777777"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14:paraId="19CCCBBB" w14:textId="77777777" w:rsidR="00275260" w:rsidRPr="007C4C8D" w:rsidRDefault="004E6AE7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60B08B24" w14:textId="4FB04B5B" w:rsidR="00554276" w:rsidRPr="004E227E" w:rsidRDefault="00094BF3" w:rsidP="009F4E19">
      <w:pPr>
        <w:pStyle w:val="Date"/>
      </w:pPr>
      <w:r>
        <w:t>18</w:t>
      </w:r>
      <w:r w:rsidR="0047642E">
        <w:t>/</w:t>
      </w:r>
      <w:r>
        <w:t>10</w:t>
      </w:r>
      <w:r w:rsidR="0047642E">
        <w:t>/</w:t>
      </w:r>
      <w:r>
        <w:t>2019</w:t>
      </w:r>
    </w:p>
    <w:p w14:paraId="6FD6DC7C" w14:textId="77777777" w:rsidR="00554276" w:rsidRPr="0047642E" w:rsidRDefault="0047642E" w:rsidP="00F34D0F">
      <w:pPr>
        <w:pStyle w:val="ListNumber"/>
        <w:jc w:val="both"/>
      </w:pPr>
      <w:r>
        <w:rPr>
          <w:rFonts w:eastAsiaTheme="majorEastAsia"/>
        </w:rPr>
        <w:t>Meeting purpose</w:t>
      </w:r>
    </w:p>
    <w:p w14:paraId="20D57D48" w14:textId="5B9237DB" w:rsidR="0047642E" w:rsidRPr="00AA67E8" w:rsidRDefault="00AA67E8" w:rsidP="00F34D0F">
      <w:pPr>
        <w:pStyle w:val="ListNumber"/>
        <w:numPr>
          <w:ilvl w:val="0"/>
          <w:numId w:val="0"/>
        </w:numPr>
        <w:ind w:firstLine="173"/>
        <w:jc w:val="both"/>
        <w:rPr>
          <w:b w:val="0"/>
          <w:bCs/>
        </w:rPr>
      </w:pPr>
      <w:r>
        <w:rPr>
          <w:b w:val="0"/>
          <w:bCs/>
        </w:rPr>
        <w:t>The purpose is to meet with clients and to identify and analyze the project scope and objectives.</w:t>
      </w:r>
    </w:p>
    <w:p w14:paraId="3933ECED" w14:textId="77777777" w:rsidR="0015180F" w:rsidRPr="00D512BB" w:rsidRDefault="0047642E" w:rsidP="00F34D0F">
      <w:pPr>
        <w:pStyle w:val="ListNumber"/>
        <w:jc w:val="both"/>
      </w:pPr>
      <w:r>
        <w:rPr>
          <w:rFonts w:eastAsiaTheme="majorEastAsia"/>
        </w:rPr>
        <w:t>Attendees</w:t>
      </w:r>
    </w:p>
    <w:p w14:paraId="18151BAA" w14:textId="2AC45A41" w:rsidR="0015180F" w:rsidRDefault="004E6AE7" w:rsidP="00F34D0F">
      <w:pPr>
        <w:jc w:val="both"/>
      </w:pPr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 xml:space="preserve">conducted a meeting with </w:t>
      </w:r>
      <w:r w:rsidR="00AA67E8">
        <w:t>client</w:t>
      </w:r>
      <w:r w:rsidR="0047642E">
        <w:t>. The following persons were presented:</w:t>
      </w:r>
      <w:r w:rsidR="00361DEE">
        <w:t xml:space="preserve"> </w:t>
      </w:r>
    </w:p>
    <w:p w14:paraId="7CD2FAE2" w14:textId="77777777" w:rsidR="0047642E" w:rsidRDefault="0047642E" w:rsidP="00F34D0F">
      <w:pPr>
        <w:jc w:val="both"/>
      </w:pPr>
      <w:r>
        <w:t>Indoor drone team:</w:t>
      </w:r>
    </w:p>
    <w:p w14:paraId="44EF9DCC" w14:textId="238334D7" w:rsidR="0047642E" w:rsidRDefault="00AA67E8" w:rsidP="00F34D0F">
      <w:pPr>
        <w:pStyle w:val="ListParagraph"/>
        <w:numPr>
          <w:ilvl w:val="0"/>
          <w:numId w:val="42"/>
        </w:numPr>
        <w:jc w:val="both"/>
      </w:pPr>
      <w:r>
        <w:t xml:space="preserve">Tran Duc </w:t>
      </w:r>
      <w:proofErr w:type="spellStart"/>
      <w:r>
        <w:t>Huy</w:t>
      </w:r>
      <w:proofErr w:type="spellEnd"/>
      <w:r w:rsidR="0047642E">
        <w:t xml:space="preserve"> </w:t>
      </w:r>
    </w:p>
    <w:p w14:paraId="378571F4" w14:textId="7B8EF3C5" w:rsidR="0047642E" w:rsidRDefault="00AA67E8" w:rsidP="00F34D0F">
      <w:pPr>
        <w:pStyle w:val="ListParagraph"/>
        <w:numPr>
          <w:ilvl w:val="0"/>
          <w:numId w:val="42"/>
        </w:numPr>
        <w:jc w:val="both"/>
      </w:pPr>
      <w:r>
        <w:t>Nguyen Minh Quan</w:t>
      </w:r>
      <w:r w:rsidR="0047642E">
        <w:t xml:space="preserve"> </w:t>
      </w:r>
    </w:p>
    <w:p w14:paraId="22CFE687" w14:textId="203B5321" w:rsidR="00AA67E8" w:rsidRDefault="00AA67E8" w:rsidP="00F34D0F">
      <w:pPr>
        <w:pStyle w:val="ListParagraph"/>
        <w:numPr>
          <w:ilvl w:val="0"/>
          <w:numId w:val="42"/>
        </w:numPr>
        <w:jc w:val="both"/>
      </w:pPr>
      <w:r>
        <w:t xml:space="preserve">Do </w:t>
      </w:r>
      <w:proofErr w:type="spellStart"/>
      <w:r>
        <w:t>Thien</w:t>
      </w:r>
      <w:proofErr w:type="spellEnd"/>
      <w:r>
        <w:t xml:space="preserve"> Y </w:t>
      </w:r>
    </w:p>
    <w:p w14:paraId="680DB45F" w14:textId="362ABA56" w:rsidR="00AA67E8" w:rsidRDefault="00AA67E8" w:rsidP="00F34D0F">
      <w:pPr>
        <w:pStyle w:val="ListParagraph"/>
        <w:numPr>
          <w:ilvl w:val="0"/>
          <w:numId w:val="42"/>
        </w:numPr>
        <w:jc w:val="both"/>
      </w:pPr>
      <w:r>
        <w:t xml:space="preserve">Tran Hung </w:t>
      </w:r>
      <w:proofErr w:type="spellStart"/>
      <w:r>
        <w:t>Thinh</w:t>
      </w:r>
      <w:proofErr w:type="spellEnd"/>
      <w:r>
        <w:t xml:space="preserve"> </w:t>
      </w:r>
    </w:p>
    <w:p w14:paraId="15716520" w14:textId="77777777" w:rsidR="0047642E" w:rsidRDefault="0047642E" w:rsidP="00F34D0F">
      <w:pPr>
        <w:jc w:val="both"/>
      </w:pPr>
      <w:r>
        <w:t>Clients/Supervisors</w:t>
      </w:r>
    </w:p>
    <w:p w14:paraId="3A413B0A" w14:textId="3DEF61AE" w:rsidR="0047642E" w:rsidRDefault="00044BA0" w:rsidP="00F34D0F">
      <w:pPr>
        <w:pStyle w:val="ListParagraph"/>
        <w:numPr>
          <w:ilvl w:val="0"/>
          <w:numId w:val="43"/>
        </w:numPr>
        <w:jc w:val="both"/>
      </w:pPr>
      <w:r>
        <w:t xml:space="preserve">Mr. </w:t>
      </w:r>
      <w:proofErr w:type="spellStart"/>
      <w:r>
        <w:t>Hieu</w:t>
      </w:r>
      <w:proofErr w:type="spellEnd"/>
      <w:r w:rsidR="0047642E">
        <w:t xml:space="preserve"> - </w:t>
      </w:r>
      <w:r>
        <w:t>Client</w:t>
      </w:r>
    </w:p>
    <w:p w14:paraId="7382D43C" w14:textId="77777777" w:rsidR="00D50D23" w:rsidRDefault="0047642E" w:rsidP="00F34D0F">
      <w:pPr>
        <w:pStyle w:val="ListNumber"/>
        <w:jc w:val="both"/>
      </w:pPr>
      <w:r>
        <w:t>Meeting Summary</w:t>
      </w:r>
    </w:p>
    <w:p w14:paraId="719F4DFD" w14:textId="19073F4F" w:rsidR="00AA67E8" w:rsidRDefault="00AA67E8" w:rsidP="00F34D0F">
      <w:pPr>
        <w:pStyle w:val="ListNumber2"/>
        <w:jc w:val="both"/>
      </w:pPr>
      <w:r>
        <w:t>Init project with client</w:t>
      </w:r>
    </w:p>
    <w:p w14:paraId="7D14E752" w14:textId="41B90270" w:rsidR="00C1643D" w:rsidRPr="002C3D7E" w:rsidRDefault="00AA67E8" w:rsidP="00F34D0F">
      <w:pPr>
        <w:pStyle w:val="ListNumber2"/>
        <w:jc w:val="both"/>
      </w:pPr>
      <w:r>
        <w:t>Discuss about the rationale of the project based on given description</w:t>
      </w:r>
    </w:p>
    <w:p w14:paraId="25FB39CA" w14:textId="2745E73E" w:rsidR="002C3D7E" w:rsidRDefault="00AA67E8" w:rsidP="00F34D0F">
      <w:pPr>
        <w:pStyle w:val="ListNumber2"/>
        <w:jc w:val="both"/>
      </w:pPr>
      <w:r>
        <w:t>Discuss client objectives, scope and deliverable products at the end of the project</w:t>
      </w:r>
    </w:p>
    <w:p w14:paraId="31E4BDBF" w14:textId="2E4C6057" w:rsidR="002C3D7E" w:rsidRDefault="00AA67E8" w:rsidP="00F34D0F">
      <w:pPr>
        <w:pStyle w:val="ListNumber2"/>
        <w:jc w:val="both"/>
      </w:pPr>
      <w:r>
        <w:t>Discuss communication method, report with client</w:t>
      </w:r>
    </w:p>
    <w:p w14:paraId="2F50072E" w14:textId="77777777" w:rsidR="0015180F" w:rsidRPr="00B853F9" w:rsidRDefault="004E6AE7" w:rsidP="00F34D0F">
      <w:pPr>
        <w:pStyle w:val="ListNumber"/>
        <w:jc w:val="both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2C302B6E" w14:textId="6C5C51BD" w:rsidR="00680296" w:rsidRDefault="000106F6" w:rsidP="00F34D0F">
      <w:pPr>
        <w:jc w:val="both"/>
      </w:pPr>
      <w:r>
        <w:t>Meeting start at</w:t>
      </w:r>
      <w:r w:rsidR="00285B87">
        <w:t xml:space="preserve"> </w:t>
      </w:r>
      <w:r w:rsidR="00094BF3">
        <w:t>10.00 AM</w:t>
      </w:r>
      <w:r w:rsidR="00680296" w:rsidRPr="00361DEE">
        <w:t>.</w:t>
      </w:r>
    </w:p>
    <w:p w14:paraId="24AC1D89" w14:textId="464A9535" w:rsidR="00D512BB" w:rsidRDefault="004E6AE7" w:rsidP="00220DA8">
      <w:pPr>
        <w:jc w:val="both"/>
      </w:pPr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094BF3">
        <w:t xml:space="preserve">Tran Duc </w:t>
      </w:r>
      <w:proofErr w:type="spellStart"/>
      <w:r w:rsidR="00094BF3">
        <w:t>Huy</w:t>
      </w:r>
      <w:proofErr w:type="spellEnd"/>
      <w:r w:rsidR="000106F6">
        <w:t xml:space="preserve"> 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84CDC" w14:textId="77777777" w:rsidR="004E6AE7" w:rsidRDefault="004E6AE7" w:rsidP="001E7D29">
      <w:pPr>
        <w:spacing w:after="0" w:line="240" w:lineRule="auto"/>
      </w:pPr>
      <w:r>
        <w:separator/>
      </w:r>
    </w:p>
  </w:endnote>
  <w:endnote w:type="continuationSeparator" w:id="0">
    <w:p w14:paraId="662A0C3B" w14:textId="77777777" w:rsidR="004E6AE7" w:rsidRDefault="004E6AE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5BA75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846F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67EE5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27C3A" w14:textId="77777777" w:rsidR="004E6AE7" w:rsidRDefault="004E6AE7" w:rsidP="001E7D29">
      <w:pPr>
        <w:spacing w:after="0" w:line="240" w:lineRule="auto"/>
      </w:pPr>
      <w:r>
        <w:separator/>
      </w:r>
    </w:p>
  </w:footnote>
  <w:footnote w:type="continuationSeparator" w:id="0">
    <w:p w14:paraId="38002BD5" w14:textId="77777777" w:rsidR="004E6AE7" w:rsidRDefault="004E6AE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2AA57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E7F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76F3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44BA0"/>
    <w:rsid w:val="00057671"/>
    <w:rsid w:val="00094BF3"/>
    <w:rsid w:val="000D445D"/>
    <w:rsid w:val="000F4987"/>
    <w:rsid w:val="000F65EC"/>
    <w:rsid w:val="0011573E"/>
    <w:rsid w:val="001269DE"/>
    <w:rsid w:val="00140DAE"/>
    <w:rsid w:val="001469E8"/>
    <w:rsid w:val="0015180F"/>
    <w:rsid w:val="001746FC"/>
    <w:rsid w:val="00193653"/>
    <w:rsid w:val="001E7D29"/>
    <w:rsid w:val="00220DA8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642E"/>
    <w:rsid w:val="00477352"/>
    <w:rsid w:val="00491C23"/>
    <w:rsid w:val="004B5C09"/>
    <w:rsid w:val="004E227E"/>
    <w:rsid w:val="004E6AE7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A67E8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4D0F"/>
    <w:rsid w:val="00F36BB7"/>
    <w:rsid w:val="00F45B62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A2BDA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8E3C0F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8E3C0F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8E3C0F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8E3C0F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  <w:rsid w:val="002363DD"/>
    <w:rsid w:val="008E3C0F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{C987EE01-A0BD-154E-8D6B-6195F919019B}tf02807584.dotx</Template>
  <TotalTime>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6</cp:revision>
  <dcterms:created xsi:type="dcterms:W3CDTF">2020-04-29T08:43:00Z</dcterms:created>
  <dcterms:modified xsi:type="dcterms:W3CDTF">2020-05-06T03:18:00Z</dcterms:modified>
</cp:coreProperties>
</file>