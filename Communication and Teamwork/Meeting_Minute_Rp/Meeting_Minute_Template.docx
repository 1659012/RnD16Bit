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6119" w14:textId="77777777" w:rsidR="00275260" w:rsidRPr="002C35DB" w:rsidRDefault="0047642E" w:rsidP="00275260">
      <w:pPr>
        <w:pStyle w:val="Heading1"/>
      </w:pPr>
      <w:proofErr w:type="spellStart"/>
      <w:r>
        <w:t>RnD</w:t>
      </w:r>
      <w:proofErr w:type="spellEnd"/>
      <w:r>
        <w:t xml:space="preserve"> Indoor Drone Development </w:t>
      </w:r>
    </w:p>
    <w:p w14:paraId="48CAC97C" w14:textId="77777777" w:rsidR="00275260" w:rsidRPr="007C4C8D" w:rsidRDefault="00B16AB0" w:rsidP="009D4984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E656205BB2A9CE4B8C4D4C377ED9D97F"/>
          </w:placeholder>
          <w:temporary/>
          <w:showingPlcHdr/>
          <w15:appearance w15:val="hidden"/>
        </w:sdtPr>
        <w:sdtEndPr/>
        <w:sdtContent>
          <w:r w:rsidR="00275260" w:rsidRPr="004B5C09">
            <w:t>Meeting Minutes</w:t>
          </w:r>
        </w:sdtContent>
      </w:sdt>
    </w:p>
    <w:p w14:paraId="26A065E0" w14:textId="77777777" w:rsidR="00554276" w:rsidRPr="004E227E" w:rsidRDefault="0047642E" w:rsidP="009F4E19">
      <w:pPr>
        <w:pStyle w:val="Date"/>
      </w:pPr>
      <w:r>
        <w:t>DD/MM/YYYY</w:t>
      </w:r>
    </w:p>
    <w:p w14:paraId="72711551" w14:textId="77777777" w:rsidR="00554276" w:rsidRPr="0047642E" w:rsidRDefault="0047642E" w:rsidP="000D445D">
      <w:pPr>
        <w:pStyle w:val="ListNumber"/>
      </w:pPr>
      <w:r>
        <w:rPr>
          <w:rFonts w:eastAsiaTheme="majorEastAsia"/>
        </w:rPr>
        <w:t>Meeting purpose</w:t>
      </w:r>
    </w:p>
    <w:p w14:paraId="774BC78C" w14:textId="77777777" w:rsidR="0047642E" w:rsidRPr="00394EF4" w:rsidRDefault="0047642E" w:rsidP="0047642E">
      <w:pPr>
        <w:pStyle w:val="ListNumber"/>
        <w:numPr>
          <w:ilvl w:val="0"/>
          <w:numId w:val="0"/>
        </w:numPr>
        <w:ind w:left="173"/>
      </w:pPr>
    </w:p>
    <w:p w14:paraId="31334144" w14:textId="77777777" w:rsidR="0015180F" w:rsidRPr="00D512BB" w:rsidRDefault="0047642E" w:rsidP="00781863">
      <w:pPr>
        <w:pStyle w:val="ListNumber"/>
      </w:pPr>
      <w:r>
        <w:rPr>
          <w:rFonts w:eastAsiaTheme="majorEastAsia"/>
        </w:rPr>
        <w:t>Attendees</w:t>
      </w:r>
    </w:p>
    <w:p w14:paraId="165BADD7" w14:textId="77777777" w:rsidR="0015180F" w:rsidRDefault="00B16AB0" w:rsidP="00D512BB">
      <w:sdt>
        <w:sdtPr>
          <w:alias w:val="Enter secretary name:"/>
          <w:tag w:val="Enter secretary name:"/>
          <w:id w:val="-1785413358"/>
          <w:placeholder>
            <w:docPart w:val="E82EA1D40206394591563C453718E07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47642E">
            <w:t>Indoor drone team</w:t>
          </w:r>
        </w:sdtContent>
      </w:sdt>
      <w:r w:rsidR="009F4E19">
        <w:t xml:space="preserve"> </w:t>
      </w:r>
      <w:r w:rsidR="0047642E">
        <w:t>conducted a meeting with client/supervisors. The following persons were presented:</w:t>
      </w:r>
      <w:r w:rsidR="00361DEE">
        <w:t xml:space="preserve"> </w:t>
      </w:r>
    </w:p>
    <w:p w14:paraId="5628C64E" w14:textId="77777777" w:rsidR="0047642E" w:rsidRDefault="0047642E" w:rsidP="00D512BB">
      <w:r>
        <w:t>Indoor drone team:</w:t>
      </w:r>
    </w:p>
    <w:p w14:paraId="754C76D3" w14:textId="77777777" w:rsidR="0047642E" w:rsidRDefault="0047642E" w:rsidP="0047642E">
      <w:pPr>
        <w:pStyle w:val="ListParagraph"/>
        <w:numPr>
          <w:ilvl w:val="0"/>
          <w:numId w:val="42"/>
        </w:numPr>
      </w:pPr>
      <w:r>
        <w:t>Name – Student Id (AUT)</w:t>
      </w:r>
    </w:p>
    <w:p w14:paraId="11776A5A" w14:textId="77777777" w:rsidR="0047642E" w:rsidRDefault="0047642E" w:rsidP="0047642E">
      <w:pPr>
        <w:pStyle w:val="ListParagraph"/>
        <w:numPr>
          <w:ilvl w:val="0"/>
          <w:numId w:val="42"/>
        </w:numPr>
      </w:pPr>
      <w:r>
        <w:t>Name – Student Id (AUT)</w:t>
      </w:r>
    </w:p>
    <w:p w14:paraId="2D37AF2D" w14:textId="77777777" w:rsidR="0047642E" w:rsidRDefault="0047642E" w:rsidP="0047642E">
      <w:r>
        <w:t>Clients/Supervisors</w:t>
      </w:r>
    </w:p>
    <w:p w14:paraId="4C4818D4" w14:textId="77777777" w:rsidR="0047642E" w:rsidRDefault="0047642E" w:rsidP="0047642E">
      <w:pPr>
        <w:pStyle w:val="ListParagraph"/>
        <w:numPr>
          <w:ilvl w:val="0"/>
          <w:numId w:val="43"/>
        </w:numPr>
      </w:pPr>
      <w:r>
        <w:t>Name - Role</w:t>
      </w:r>
    </w:p>
    <w:p w14:paraId="04ED61CC" w14:textId="77777777" w:rsidR="00D50D23" w:rsidRDefault="0047642E" w:rsidP="00FD6CAB">
      <w:pPr>
        <w:pStyle w:val="ListNumber"/>
      </w:pPr>
      <w:r>
        <w:t>Meeting Summary</w:t>
      </w:r>
    </w:p>
    <w:sdt>
      <w:sdtPr>
        <w:alias w:val="Enter open issue/summary of discussion:"/>
        <w:tag w:val="Enter open issue/summary of discussion:"/>
        <w:id w:val="811033277"/>
        <w:placeholder>
          <w:docPart w:val="CE10EEF9B1083D41BAD497916B4F7820"/>
        </w:placeholder>
        <w:temporary/>
        <w:showingPlcHdr/>
        <w15:appearance w15:val="hidden"/>
      </w:sdtPr>
      <w:sdtEndPr/>
      <w:sdtContent>
        <w:p w14:paraId="21CD8E5A" w14:textId="77777777" w:rsidR="00C1643D" w:rsidRPr="002C3D7E" w:rsidRDefault="00361DEE" w:rsidP="00FD6CAB">
          <w:pPr>
            <w:pStyle w:val="ListNumber2"/>
          </w:pPr>
          <w:r w:rsidRPr="002C3D7E">
            <w:t xml:space="preserve">Open </w:t>
          </w:r>
          <w:r w:rsidR="002C3D7E">
            <w:t>issue/</w:t>
          </w:r>
          <w:r w:rsidRPr="002C3D7E">
            <w:t>summary of discussion</w:t>
          </w:r>
        </w:p>
      </w:sdtContent>
    </w:sdt>
    <w:sdt>
      <w:sdtPr>
        <w:alias w:val="Enter open issue/summary of discussion:"/>
        <w:tag w:val="Enter open issue/summary of discussion:"/>
        <w:id w:val="811033311"/>
        <w:placeholder>
          <w:docPart w:val="BC0F24577E57F74AABA071B3015ED983"/>
        </w:placeholder>
        <w:temporary/>
        <w:showingPlcHdr/>
        <w15:appearance w15:val="hidden"/>
      </w:sdtPr>
      <w:sdtEndPr/>
      <w:sdtContent>
        <w:p w14:paraId="65DAD1DC" w14:textId="77777777" w:rsidR="002C3D7E" w:rsidRDefault="002C3D7E" w:rsidP="00FD6CAB">
          <w:pPr>
            <w:pStyle w:val="ListNumber2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sdtContent>
    </w:sdt>
    <w:sdt>
      <w:sdtPr>
        <w:alias w:val="Enter open issue/summary of discussion:"/>
        <w:tag w:val="Enter open issue/summary of discussion:"/>
        <w:id w:val="811033312"/>
        <w:placeholder>
          <w:docPart w:val="CAE28D24E2118E41A18EB52F50F14F99"/>
        </w:placeholder>
        <w:temporary/>
        <w:showingPlcHdr/>
        <w15:appearance w15:val="hidden"/>
      </w:sdtPr>
      <w:sdtEndPr/>
      <w:sdtContent>
        <w:p w14:paraId="16B1C37C" w14:textId="77777777" w:rsidR="002C3D7E" w:rsidRDefault="002C3D7E" w:rsidP="0047642E">
          <w:pPr>
            <w:pStyle w:val="ListNumber2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sdtContent>
    </w:sdt>
    <w:p w14:paraId="3CA5285D" w14:textId="77777777" w:rsidR="0015180F" w:rsidRPr="00B853F9" w:rsidRDefault="00B16AB0" w:rsidP="00B853F9">
      <w:pPr>
        <w:pStyle w:val="ListNumber"/>
      </w:pPr>
      <w:sdt>
        <w:sdtPr>
          <w:alias w:val="Adjournment:"/>
          <w:tag w:val="Adjournment:"/>
          <w:id w:val="-768846696"/>
          <w:placeholder>
            <w:docPart w:val="31EFBE872355F841ACB61D125161391D"/>
          </w:placeholder>
          <w:temporary/>
          <w:showingPlcHdr/>
          <w15:appearance w15:val="hidden"/>
        </w:sdtPr>
        <w:sdtEndPr/>
        <w:sdtContent>
          <w:r w:rsidR="00285B87" w:rsidRPr="00B853F9">
            <w:t>Adjournment</w:t>
          </w:r>
        </w:sdtContent>
      </w:sdt>
    </w:p>
    <w:p w14:paraId="270A5A18" w14:textId="77777777" w:rsidR="00680296" w:rsidRDefault="000106F6" w:rsidP="00D512BB">
      <w:r>
        <w:t>Meeting start at</w:t>
      </w:r>
      <w:r w:rsidR="00285B87">
        <w:t xml:space="preserve"> </w:t>
      </w:r>
      <w:sdt>
        <w:sdtPr>
          <w:alias w:val="Enter time:"/>
          <w:tag w:val="Enter time:"/>
          <w:id w:val="811033343"/>
          <w:placeholder>
            <w:docPart w:val="8E1C797CF391BB4AABB2DFDD91DA6734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time</w:t>
          </w:r>
        </w:sdtContent>
      </w:sdt>
      <w:r w:rsidR="00680296" w:rsidRPr="00361DEE">
        <w:t>.</w:t>
      </w:r>
    </w:p>
    <w:p w14:paraId="4EA68125" w14:textId="74089575" w:rsidR="00D512BB" w:rsidRDefault="00B16AB0" w:rsidP="001B35A8">
      <w:sdt>
        <w:sdtPr>
          <w:alias w:val="Minutes submitted by:"/>
          <w:tag w:val="Minutes submitted by:"/>
          <w:id w:val="915436728"/>
          <w:placeholder>
            <w:docPart w:val="59411B19246A064C951D7484BD462DD9"/>
          </w:placeholder>
          <w:temporary/>
          <w:showingPlcHdr/>
          <w15:appearance w15:val="hidden"/>
        </w:sdtPr>
        <w:sdtEndPr/>
        <w:sdtContent>
          <w:r w:rsidR="00285B87" w:rsidRPr="00285B87">
            <w:t>Minutes submitted by</w:t>
          </w:r>
        </w:sdtContent>
      </w:sdt>
      <w:r w:rsidR="004E227E">
        <w:t xml:space="preserve">:  </w:t>
      </w:r>
      <w:sdt>
        <w:sdtPr>
          <w:alias w:val="Enter name:"/>
          <w:tag w:val="Enter name:"/>
          <w:id w:val="811033370"/>
          <w:placeholder>
            <w:docPart w:val="AC5CAF87FE85E14392F0637813FFF233"/>
          </w:placeholder>
          <w:temporary/>
          <w:showingPlcHdr/>
          <w15:appearance w15:val="hidden"/>
        </w:sdtPr>
        <w:sdtEndPr/>
        <w:sdtContent>
          <w:r w:rsidR="002C3D7E" w:rsidRPr="00C601ED">
            <w:rPr>
              <w:rStyle w:val="Emphasis"/>
            </w:rPr>
            <w:t>Name</w:t>
          </w:r>
        </w:sdtContent>
      </w:sdt>
      <w:r w:rsidR="000106F6">
        <w:t xml:space="preserve"> (who wrote the meeting minute)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7460A" w14:textId="77777777" w:rsidR="00B16AB0" w:rsidRDefault="00B16AB0" w:rsidP="001E7D29">
      <w:pPr>
        <w:spacing w:after="0" w:line="240" w:lineRule="auto"/>
      </w:pPr>
      <w:r>
        <w:separator/>
      </w:r>
    </w:p>
  </w:endnote>
  <w:endnote w:type="continuationSeparator" w:id="0">
    <w:p w14:paraId="1794567C" w14:textId="77777777" w:rsidR="00B16AB0" w:rsidRDefault="00B16AB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E5BB8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719BB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CADCE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679FB" w14:textId="77777777" w:rsidR="00B16AB0" w:rsidRDefault="00B16AB0" w:rsidP="001E7D29">
      <w:pPr>
        <w:spacing w:after="0" w:line="240" w:lineRule="auto"/>
      </w:pPr>
      <w:r>
        <w:separator/>
      </w:r>
    </w:p>
  </w:footnote>
  <w:footnote w:type="continuationSeparator" w:id="0">
    <w:p w14:paraId="42A6B389" w14:textId="77777777" w:rsidR="00B16AB0" w:rsidRDefault="00B16AB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AA454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5BBD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7BB02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2A6239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6C71E3"/>
    <w:multiLevelType w:val="hybridMultilevel"/>
    <w:tmpl w:val="CA606CFC"/>
    <w:lvl w:ilvl="0" w:tplc="04090003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2F107A"/>
    <w:multiLevelType w:val="hybridMultilevel"/>
    <w:tmpl w:val="9F8EB962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72116"/>
    <w:multiLevelType w:val="hybridMultilevel"/>
    <w:tmpl w:val="F85C6B4E"/>
    <w:lvl w:ilvl="0" w:tplc="0409000F">
      <w:start w:val="1"/>
      <w:numFmt w:val="decimal"/>
      <w:lvlText w:val="%1."/>
      <w:lvlJc w:val="left"/>
      <w:pPr>
        <w:ind w:left="893" w:hanging="360"/>
      </w:p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 w15:restartNumberingAfterBreak="0">
    <w:nsid w:val="40856772"/>
    <w:multiLevelType w:val="multilevel"/>
    <w:tmpl w:val="3470365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20"/>
  </w:num>
  <w:num w:numId="3">
    <w:abstractNumId w:val="21"/>
  </w:num>
  <w:num w:numId="4">
    <w:abstractNumId w:val="13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8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7"/>
  </w:num>
  <w:num w:numId="40">
    <w:abstractNumId w:val="30"/>
  </w:num>
  <w:num w:numId="41">
    <w:abstractNumId w:val="12"/>
  </w:num>
  <w:num w:numId="42">
    <w:abstractNumId w:val="29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E"/>
    <w:rsid w:val="000106F6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B35A8"/>
    <w:rsid w:val="001E7D29"/>
    <w:rsid w:val="00232B8F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642E"/>
    <w:rsid w:val="00477352"/>
    <w:rsid w:val="00491C23"/>
    <w:rsid w:val="004B5C0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16AB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6CEBB"/>
  <w15:docId w15:val="{3D996A3B-43F4-FD49-A8A0-B1940C3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ytran/Library/Containers/com.microsoft.Word/Data/Library/Application%20Support/Microsoft/Office/16.0/DTS/Search/%7bC987EE01-A0BD-154E-8D6B-6195F919019B%7dtf0280758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6205BB2A9CE4B8C4D4C377ED9D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F112-8F61-2645-9783-7E9A628F0A78}"/>
      </w:docPartPr>
      <w:docPartBody>
        <w:p w:rsidR="00511BE0" w:rsidRDefault="002238AD">
          <w:pPr>
            <w:pStyle w:val="E656205BB2A9CE4B8C4D4C377ED9D97F"/>
          </w:pPr>
          <w:r w:rsidRPr="004B5C09">
            <w:t>Meeting Minutes</w:t>
          </w:r>
        </w:p>
      </w:docPartBody>
    </w:docPart>
    <w:docPart>
      <w:docPartPr>
        <w:name w:val="E82EA1D40206394591563C453718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EA1-4A6F-6F46-A8BD-2398AA610E0B}"/>
      </w:docPartPr>
      <w:docPartBody>
        <w:p w:rsidR="00511BE0" w:rsidRDefault="002238AD">
          <w:pPr>
            <w:pStyle w:val="E82EA1D40206394591563C453718E07E"/>
          </w:pPr>
          <w:r w:rsidRPr="00B565D8">
            <w:rPr>
              <w:rStyle w:val="Emphasis"/>
            </w:rPr>
            <w:t>Secretary Name</w:t>
          </w:r>
        </w:p>
      </w:docPartBody>
    </w:docPart>
    <w:docPart>
      <w:docPartPr>
        <w:name w:val="CE10EEF9B1083D41BAD497916B4F7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04032-9B50-C547-A6DC-3C310D5D23C8}"/>
      </w:docPartPr>
      <w:docPartBody>
        <w:p w:rsidR="00511BE0" w:rsidRDefault="002238AD">
          <w:pPr>
            <w:pStyle w:val="CE10EEF9B1083D41BAD497916B4F7820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BC0F24577E57F74AABA071B3015ED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89908-E22F-664A-8C7E-2009524CB635}"/>
      </w:docPartPr>
      <w:docPartBody>
        <w:p w:rsidR="00511BE0" w:rsidRDefault="002238AD">
          <w:pPr>
            <w:pStyle w:val="BC0F24577E57F74AABA071B3015ED983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CAE28D24E2118E41A18EB52F50F1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A9717-7741-FA41-8E7E-2E1394C095E5}"/>
      </w:docPartPr>
      <w:docPartBody>
        <w:p w:rsidR="00511BE0" w:rsidRDefault="002238AD">
          <w:pPr>
            <w:pStyle w:val="CAE28D24E2118E41A18EB52F50F14F99"/>
          </w:pPr>
          <w:r w:rsidRPr="002C3D7E">
            <w:t xml:space="preserve">Open </w:t>
          </w:r>
          <w:r>
            <w:t>issue/</w:t>
          </w:r>
          <w:r w:rsidRPr="002C3D7E">
            <w:t>summary of discussion</w:t>
          </w:r>
        </w:p>
      </w:docPartBody>
    </w:docPart>
    <w:docPart>
      <w:docPartPr>
        <w:name w:val="31EFBE872355F841ACB61D125161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6B69-ADA9-DA4B-AB98-DBEA382AC7BC}"/>
      </w:docPartPr>
      <w:docPartBody>
        <w:p w:rsidR="00511BE0" w:rsidRDefault="002238AD">
          <w:pPr>
            <w:pStyle w:val="31EFBE872355F841ACB61D125161391D"/>
          </w:pPr>
          <w:r w:rsidRPr="00B853F9">
            <w:t>Adjournment</w:t>
          </w:r>
        </w:p>
      </w:docPartBody>
    </w:docPart>
    <w:docPart>
      <w:docPartPr>
        <w:name w:val="8E1C797CF391BB4AABB2DFDD91DA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507CD-E56D-3B49-97C6-C75AC9AA0DEB}"/>
      </w:docPartPr>
      <w:docPartBody>
        <w:p w:rsidR="00511BE0" w:rsidRDefault="002238AD">
          <w:pPr>
            <w:pStyle w:val="8E1C797CF391BB4AABB2DFDD91DA6734"/>
          </w:pPr>
          <w:r w:rsidRPr="00C601ED">
            <w:rPr>
              <w:rStyle w:val="Emphasis"/>
            </w:rPr>
            <w:t>time</w:t>
          </w:r>
        </w:p>
      </w:docPartBody>
    </w:docPart>
    <w:docPart>
      <w:docPartPr>
        <w:name w:val="59411B19246A064C951D7484BD462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68B9-9855-7C49-A389-A70C253788BD}"/>
      </w:docPartPr>
      <w:docPartBody>
        <w:p w:rsidR="00511BE0" w:rsidRDefault="002238AD">
          <w:pPr>
            <w:pStyle w:val="59411B19246A064C951D7484BD462DD9"/>
          </w:pPr>
          <w:r w:rsidRPr="00285B87">
            <w:t>Minutes submitted by</w:t>
          </w:r>
        </w:p>
      </w:docPartBody>
    </w:docPart>
    <w:docPart>
      <w:docPartPr>
        <w:name w:val="AC5CAF87FE85E14392F0637813FFF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EBABF-3A73-E542-97A8-5CB84E5B6178}"/>
      </w:docPartPr>
      <w:docPartBody>
        <w:p w:rsidR="00511BE0" w:rsidRDefault="002238AD">
          <w:pPr>
            <w:pStyle w:val="AC5CAF87FE85E14392F0637813FFF233"/>
          </w:pPr>
          <w:r w:rsidRPr="00C601ED">
            <w:rPr>
              <w:rStyle w:val="Emphasis"/>
            </w:rP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AD"/>
    <w:rsid w:val="002238AD"/>
    <w:rsid w:val="00511BE0"/>
    <w:rsid w:val="00C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9A86334BF93943A66C20157A864842">
    <w:name w:val="759A86334BF93943A66C20157A864842"/>
  </w:style>
  <w:style w:type="paragraph" w:customStyle="1" w:styleId="E656205BB2A9CE4B8C4D4C377ED9D97F">
    <w:name w:val="E656205BB2A9CE4B8C4D4C377ED9D97F"/>
  </w:style>
  <w:style w:type="paragraph" w:customStyle="1" w:styleId="0D24456FDA6851458B37AA377B6A87F5">
    <w:name w:val="0D24456FDA6851458B37AA377B6A87F5"/>
  </w:style>
  <w:style w:type="paragraph" w:customStyle="1" w:styleId="BCBE54CBA5B51342BFB8598F85299AFD">
    <w:name w:val="BCBE54CBA5B51342BFB8598F85299AFD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8718664AC7F021409ED65B1228610775">
    <w:name w:val="8718664AC7F021409ED65B1228610775"/>
  </w:style>
  <w:style w:type="paragraph" w:customStyle="1" w:styleId="7DCF117250D310429EFC11986BD4AC4D">
    <w:name w:val="7DCF117250D310429EFC11986BD4AC4D"/>
  </w:style>
  <w:style w:type="character" w:styleId="Emphasis">
    <w:name w:val="Emphasis"/>
    <w:basedOn w:val="DefaultParagraphFon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52CF8418420C44489AFBA45A54EDD349">
    <w:name w:val="52CF8418420C44489AFBA45A54EDD349"/>
  </w:style>
  <w:style w:type="paragraph" w:customStyle="1" w:styleId="501D22678527E24A8E3C0646FAE775A1">
    <w:name w:val="501D22678527E24A8E3C0646FAE775A1"/>
  </w:style>
  <w:style w:type="paragraph" w:customStyle="1" w:styleId="63F3758136A9CD43B62166E4D291D7BC">
    <w:name w:val="63F3758136A9CD43B62166E4D291D7BC"/>
  </w:style>
  <w:style w:type="paragraph" w:customStyle="1" w:styleId="57CB252575C0A04AB47D7380F7EEFD5A">
    <w:name w:val="57CB252575C0A04AB47D7380F7EEFD5A"/>
  </w:style>
  <w:style w:type="paragraph" w:customStyle="1" w:styleId="5DDA9F7E90FC184E9A192742405B5AE6">
    <w:name w:val="5DDA9F7E90FC184E9A192742405B5AE6"/>
  </w:style>
  <w:style w:type="paragraph" w:customStyle="1" w:styleId="6989F38B7562FD4D9A963A7AE4C8D867">
    <w:name w:val="6989F38B7562FD4D9A963A7AE4C8D867"/>
  </w:style>
  <w:style w:type="paragraph" w:customStyle="1" w:styleId="693302EDF0F9064C942D662BE820AEDB">
    <w:name w:val="693302EDF0F9064C942D662BE820AEDB"/>
  </w:style>
  <w:style w:type="paragraph" w:customStyle="1" w:styleId="D4855958345BE542BD9F5CEEEEE57FD9">
    <w:name w:val="D4855958345BE542BD9F5CEEEEE57FD9"/>
  </w:style>
  <w:style w:type="paragraph" w:customStyle="1" w:styleId="E82EA1D40206394591563C453718E07E">
    <w:name w:val="E82EA1D40206394591563C453718E07E"/>
  </w:style>
  <w:style w:type="paragraph" w:customStyle="1" w:styleId="69A1B9866D7F35449E2EBF7778618FE4">
    <w:name w:val="69A1B9866D7F35449E2EBF7778618FE4"/>
  </w:style>
  <w:style w:type="paragraph" w:customStyle="1" w:styleId="91B94E9FA4E57646AFCED1DF61403F21">
    <w:name w:val="91B94E9FA4E57646AFCED1DF61403F21"/>
  </w:style>
  <w:style w:type="paragraph" w:customStyle="1" w:styleId="3630A8245F39E24BB4507E216CFE15D6">
    <w:name w:val="3630A8245F39E24BB4507E216CFE15D6"/>
  </w:style>
  <w:style w:type="paragraph" w:customStyle="1" w:styleId="2360CABC559D984D85941CAAED057358">
    <w:name w:val="2360CABC559D984D85941CAAED057358"/>
  </w:style>
  <w:style w:type="paragraph" w:customStyle="1" w:styleId="987DED2DD3DC054AAD89DEBBD45F5DE4">
    <w:name w:val="987DED2DD3DC054AAD89DEBBD45F5DE4"/>
  </w:style>
  <w:style w:type="paragraph" w:customStyle="1" w:styleId="A8C9A502439B0A459F509AF041821DF0">
    <w:name w:val="A8C9A502439B0A459F509AF041821DF0"/>
  </w:style>
  <w:style w:type="paragraph" w:customStyle="1" w:styleId="CE10EEF9B1083D41BAD497916B4F7820">
    <w:name w:val="CE10EEF9B1083D41BAD497916B4F7820"/>
  </w:style>
  <w:style w:type="paragraph" w:customStyle="1" w:styleId="BC0F24577E57F74AABA071B3015ED983">
    <w:name w:val="BC0F24577E57F74AABA071B3015ED983"/>
  </w:style>
  <w:style w:type="paragraph" w:customStyle="1" w:styleId="CAE28D24E2118E41A18EB52F50F14F99">
    <w:name w:val="CAE28D24E2118E41A18EB52F50F14F99"/>
  </w:style>
  <w:style w:type="paragraph" w:customStyle="1" w:styleId="361922AE09EFA345B6F37042E6D74EED">
    <w:name w:val="361922AE09EFA345B6F37042E6D74EED"/>
  </w:style>
  <w:style w:type="paragraph" w:customStyle="1" w:styleId="B35CD9C45CE89B4CBEB6C2662472B1EA">
    <w:name w:val="B35CD9C45CE89B4CBEB6C2662472B1EA"/>
  </w:style>
  <w:style w:type="paragraph" w:customStyle="1" w:styleId="DCF2FD4B601AF54C90867756FD0236F5">
    <w:name w:val="DCF2FD4B601AF54C90867756FD0236F5"/>
  </w:style>
  <w:style w:type="paragraph" w:customStyle="1" w:styleId="25BCCD7A4228B441877C1AF5FA89C7D9">
    <w:name w:val="25BCCD7A4228B441877C1AF5FA89C7D9"/>
  </w:style>
  <w:style w:type="paragraph" w:customStyle="1" w:styleId="31EFBE872355F841ACB61D125161391D">
    <w:name w:val="31EFBE872355F841ACB61D125161391D"/>
  </w:style>
  <w:style w:type="paragraph" w:customStyle="1" w:styleId="528631226EEEFC4A838C7FE83CE21BD1">
    <w:name w:val="528631226EEEFC4A838C7FE83CE21BD1"/>
  </w:style>
  <w:style w:type="paragraph" w:customStyle="1" w:styleId="8138A222EF9FC54093EEAE4F0921991C">
    <w:name w:val="8138A222EF9FC54093EEAE4F0921991C"/>
  </w:style>
  <w:style w:type="paragraph" w:customStyle="1" w:styleId="8E1C797CF391BB4AABB2DFDD91DA6734">
    <w:name w:val="8E1C797CF391BB4AABB2DFDD91DA6734"/>
  </w:style>
  <w:style w:type="paragraph" w:customStyle="1" w:styleId="59411B19246A064C951D7484BD462DD9">
    <w:name w:val="59411B19246A064C951D7484BD462DD9"/>
  </w:style>
  <w:style w:type="paragraph" w:customStyle="1" w:styleId="AC5CAF87FE85E14392F0637813FFF233">
    <w:name w:val="AC5CAF87FE85E14392F0637813FFF233"/>
  </w:style>
  <w:style w:type="paragraph" w:customStyle="1" w:styleId="1D0FC7D99C7EA640B77D4A9B2EBDF924">
    <w:name w:val="1D0FC7D99C7EA640B77D4A9B2EBDF924"/>
  </w:style>
  <w:style w:type="paragraph" w:customStyle="1" w:styleId="1F08112BC58B8B4AAB3735EFA4589D11">
    <w:name w:val="1F08112BC58B8B4AAB3735EFA4589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{C987EE01-A0BD-154E-8D6B-6195F919019B}tf02807584.dotx</Template>
  <TotalTime>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:description>Indoor drone team</dc:description>
  <cp:lastModifiedBy>Duc Huy Tran</cp:lastModifiedBy>
  <cp:revision>2</cp:revision>
  <dcterms:created xsi:type="dcterms:W3CDTF">2020-04-29T08:43:00Z</dcterms:created>
  <dcterms:modified xsi:type="dcterms:W3CDTF">2020-05-06T03:42:00Z</dcterms:modified>
</cp:coreProperties>
</file>