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6119" w14:textId="77777777" w:rsidR="00275260" w:rsidRPr="002C35DB" w:rsidRDefault="0047642E" w:rsidP="00275260">
      <w:pPr>
        <w:pStyle w:val="Heading1"/>
      </w:pPr>
      <w:proofErr w:type="spellStart"/>
      <w:r>
        <w:t>RnD</w:t>
      </w:r>
      <w:proofErr w:type="spellEnd"/>
      <w:r>
        <w:t xml:space="preserve"> Indoor Drone Development </w:t>
      </w:r>
    </w:p>
    <w:p w14:paraId="48CAC97C" w14:textId="77777777" w:rsidR="00275260" w:rsidRPr="007C4C8D" w:rsidRDefault="007E2E52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E656205BB2A9CE4B8C4D4C377ED9D97F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26A065E0" w14:textId="5E3D8C85" w:rsidR="00554276" w:rsidRPr="004E227E" w:rsidRDefault="00AF3AB0" w:rsidP="009F4E19">
      <w:pPr>
        <w:pStyle w:val="Date"/>
      </w:pPr>
      <w:r>
        <w:t>11</w:t>
      </w:r>
      <w:r w:rsidR="0047642E">
        <w:t>/</w:t>
      </w:r>
      <w:r>
        <w:t>02</w:t>
      </w:r>
      <w:r w:rsidR="0047642E">
        <w:t>/</w:t>
      </w:r>
      <w:r>
        <w:t>2020</w:t>
      </w:r>
    </w:p>
    <w:p w14:paraId="72711551" w14:textId="77777777" w:rsidR="00554276" w:rsidRPr="0047642E" w:rsidRDefault="0047642E" w:rsidP="000D445D">
      <w:pPr>
        <w:pStyle w:val="ListNumber"/>
      </w:pPr>
      <w:r>
        <w:rPr>
          <w:rFonts w:eastAsiaTheme="majorEastAsia"/>
        </w:rPr>
        <w:t>Meeting purpose</w:t>
      </w:r>
    </w:p>
    <w:p w14:paraId="774BC78C" w14:textId="7D822FF2" w:rsidR="0047642E" w:rsidRPr="007A74E7" w:rsidRDefault="007A74E7" w:rsidP="007A74E7">
      <w:pPr>
        <w:pStyle w:val="ListNumber"/>
        <w:numPr>
          <w:ilvl w:val="0"/>
          <w:numId w:val="0"/>
        </w:numPr>
        <w:ind w:left="173"/>
        <w:jc w:val="both"/>
        <w:rPr>
          <w:b w:val="0"/>
          <w:bCs/>
        </w:rPr>
      </w:pPr>
      <w:r>
        <w:rPr>
          <w:b w:val="0"/>
          <w:bCs/>
        </w:rPr>
        <w:t>Update project status with client</w:t>
      </w:r>
    </w:p>
    <w:p w14:paraId="31334144" w14:textId="77777777" w:rsidR="0015180F" w:rsidRPr="00D512BB" w:rsidRDefault="0047642E" w:rsidP="00781863">
      <w:pPr>
        <w:pStyle w:val="ListNumber"/>
      </w:pPr>
      <w:r>
        <w:rPr>
          <w:rFonts w:eastAsiaTheme="majorEastAsia"/>
        </w:rPr>
        <w:t>Attendees</w:t>
      </w:r>
    </w:p>
    <w:p w14:paraId="165BADD7" w14:textId="0676406B" w:rsidR="0015180F" w:rsidRDefault="007E2E52" w:rsidP="00D512BB">
      <w:sdt>
        <w:sdtPr>
          <w:alias w:val="Enter secretary name:"/>
          <w:tag w:val="Enter secretary name:"/>
          <w:id w:val="-1785413358"/>
          <w:placeholder>
            <w:docPart w:val="E82EA1D40206394591563C453718E07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7642E">
            <w:t>Indoor drone team</w:t>
          </w:r>
        </w:sdtContent>
      </w:sdt>
      <w:r w:rsidR="009F4E19">
        <w:t xml:space="preserve"> </w:t>
      </w:r>
      <w:r w:rsidR="0047642E">
        <w:t>conducted a meeting with client. The following persons were presented:</w:t>
      </w:r>
      <w:r w:rsidR="00361DEE">
        <w:t xml:space="preserve"> </w:t>
      </w:r>
    </w:p>
    <w:p w14:paraId="5628C64E" w14:textId="77777777" w:rsidR="0047642E" w:rsidRDefault="0047642E" w:rsidP="00D512BB">
      <w:r>
        <w:t>Indoor drone team:</w:t>
      </w:r>
    </w:p>
    <w:p w14:paraId="754C76D3" w14:textId="754936F8" w:rsidR="0047642E" w:rsidRDefault="007A74E7" w:rsidP="0047642E">
      <w:pPr>
        <w:pStyle w:val="ListParagraph"/>
        <w:numPr>
          <w:ilvl w:val="0"/>
          <w:numId w:val="42"/>
        </w:numPr>
      </w:pPr>
      <w:r>
        <w:t xml:space="preserve">Tran Duc </w:t>
      </w:r>
      <w:proofErr w:type="spellStart"/>
      <w:r>
        <w:t>Huy</w:t>
      </w:r>
      <w:proofErr w:type="spellEnd"/>
      <w:r w:rsidR="0047642E">
        <w:t xml:space="preserve"> </w:t>
      </w:r>
    </w:p>
    <w:p w14:paraId="11776A5A" w14:textId="7D93F349" w:rsidR="0047642E" w:rsidRDefault="007A74E7" w:rsidP="0047642E">
      <w:pPr>
        <w:pStyle w:val="ListParagraph"/>
        <w:numPr>
          <w:ilvl w:val="0"/>
          <w:numId w:val="42"/>
        </w:numPr>
      </w:pPr>
      <w:r>
        <w:t>Nguyen Minh Quan</w:t>
      </w:r>
    </w:p>
    <w:p w14:paraId="2FE9285D" w14:textId="55D8A2F7" w:rsidR="007A74E7" w:rsidRDefault="007A74E7" w:rsidP="0047642E">
      <w:pPr>
        <w:pStyle w:val="ListParagraph"/>
        <w:numPr>
          <w:ilvl w:val="0"/>
          <w:numId w:val="42"/>
        </w:numPr>
      </w:pPr>
      <w:r>
        <w:t xml:space="preserve">Do </w:t>
      </w:r>
      <w:proofErr w:type="spellStart"/>
      <w:r>
        <w:t>Thien</w:t>
      </w:r>
      <w:proofErr w:type="spellEnd"/>
      <w:r>
        <w:t xml:space="preserve"> Y</w:t>
      </w:r>
    </w:p>
    <w:p w14:paraId="72F0D34A" w14:textId="591A6302" w:rsidR="007A74E7" w:rsidRDefault="007A74E7" w:rsidP="0047642E">
      <w:pPr>
        <w:pStyle w:val="ListParagraph"/>
        <w:numPr>
          <w:ilvl w:val="0"/>
          <w:numId w:val="42"/>
        </w:numPr>
      </w:pPr>
      <w:r>
        <w:t xml:space="preserve">Le Nguyen Han </w:t>
      </w:r>
      <w:proofErr w:type="spellStart"/>
      <w:r>
        <w:t>Hoan</w:t>
      </w:r>
      <w:proofErr w:type="spellEnd"/>
    </w:p>
    <w:p w14:paraId="64553A09" w14:textId="0551BE8E" w:rsidR="007A74E7" w:rsidRDefault="007A74E7" w:rsidP="0047642E">
      <w:pPr>
        <w:pStyle w:val="ListParagraph"/>
        <w:numPr>
          <w:ilvl w:val="0"/>
          <w:numId w:val="42"/>
        </w:numPr>
      </w:pPr>
      <w:r>
        <w:t xml:space="preserve">Tran Hung </w:t>
      </w:r>
      <w:proofErr w:type="spellStart"/>
      <w:r>
        <w:t>Thinh</w:t>
      </w:r>
      <w:proofErr w:type="spellEnd"/>
    </w:p>
    <w:p w14:paraId="2D37AF2D" w14:textId="77777777" w:rsidR="0047642E" w:rsidRDefault="0047642E" w:rsidP="0047642E">
      <w:r>
        <w:t>Clients/Supervisors</w:t>
      </w:r>
    </w:p>
    <w:p w14:paraId="4C4818D4" w14:textId="18AEC339" w:rsidR="0047642E" w:rsidRDefault="007A74E7" w:rsidP="0047642E">
      <w:pPr>
        <w:pStyle w:val="ListParagraph"/>
        <w:numPr>
          <w:ilvl w:val="0"/>
          <w:numId w:val="43"/>
        </w:numPr>
      </w:pPr>
      <w:r>
        <w:t xml:space="preserve">Mr. </w:t>
      </w:r>
      <w:proofErr w:type="spellStart"/>
      <w:r>
        <w:t>Hieu</w:t>
      </w:r>
      <w:proofErr w:type="spellEnd"/>
      <w:r w:rsidR="0047642E">
        <w:t xml:space="preserve"> - </w:t>
      </w:r>
      <w:r>
        <w:t>Client</w:t>
      </w:r>
    </w:p>
    <w:p w14:paraId="04ED61CC" w14:textId="77777777" w:rsidR="00D50D23" w:rsidRDefault="0047642E" w:rsidP="00FD6CAB">
      <w:pPr>
        <w:pStyle w:val="ListNumber"/>
      </w:pPr>
      <w:r>
        <w:t>Meeting Summary</w:t>
      </w:r>
    </w:p>
    <w:p w14:paraId="21CD8E5A" w14:textId="1549CC7C" w:rsidR="00C1643D" w:rsidRPr="002C3D7E" w:rsidRDefault="00481889" w:rsidP="00FD6CAB">
      <w:pPr>
        <w:pStyle w:val="ListNumber2"/>
      </w:pPr>
      <w:r>
        <w:t>Update progress of the project</w:t>
      </w:r>
    </w:p>
    <w:p w14:paraId="65DAD1DC" w14:textId="1FA69087" w:rsidR="002C3D7E" w:rsidRDefault="00481889" w:rsidP="00FD6CAB">
      <w:pPr>
        <w:pStyle w:val="ListNumber2"/>
      </w:pPr>
      <w:r>
        <w:t>Discuss changing component of the drone</w:t>
      </w:r>
    </w:p>
    <w:p w14:paraId="16B1C37C" w14:textId="5A1ED6B1" w:rsidR="002C3D7E" w:rsidRDefault="00AC3FA8" w:rsidP="0047642E">
      <w:pPr>
        <w:pStyle w:val="ListNumber2"/>
      </w:pPr>
      <w:r>
        <w:t>Recap future plan of the project</w:t>
      </w:r>
    </w:p>
    <w:p w14:paraId="3CA5285D" w14:textId="77777777" w:rsidR="0015180F" w:rsidRPr="00B853F9" w:rsidRDefault="007E2E52" w:rsidP="00B853F9">
      <w:pPr>
        <w:pStyle w:val="ListNumber"/>
      </w:pPr>
      <w:sdt>
        <w:sdtPr>
          <w:alias w:val="Adjournment:"/>
          <w:tag w:val="Adjournment:"/>
          <w:id w:val="-768846696"/>
          <w:placeholder>
            <w:docPart w:val="31EFBE872355F841ACB61D125161391D"/>
          </w:placeholder>
          <w:temporary/>
          <w:showingPlcHdr/>
          <w15:appearance w15:val="hidden"/>
        </w:sdtPr>
        <w:sdtEndPr/>
        <w:sdtContent>
          <w:r w:rsidR="00285B87" w:rsidRPr="00B853F9">
            <w:t>Adjournment</w:t>
          </w:r>
        </w:sdtContent>
      </w:sdt>
    </w:p>
    <w:p w14:paraId="270A5A18" w14:textId="1E984261" w:rsidR="00680296" w:rsidRDefault="000106F6" w:rsidP="00D512BB">
      <w:r>
        <w:t>Meeting start at</w:t>
      </w:r>
      <w:r w:rsidR="00285B87">
        <w:t xml:space="preserve"> </w:t>
      </w:r>
      <w:r w:rsidR="00AC3FA8">
        <w:t>11:00 AM</w:t>
      </w:r>
      <w:r w:rsidR="00680296" w:rsidRPr="00361DEE">
        <w:t>.</w:t>
      </w:r>
    </w:p>
    <w:p w14:paraId="4EA68125" w14:textId="5DBBCDDF" w:rsidR="00D512BB" w:rsidRDefault="007E2E52" w:rsidP="001B35A8">
      <w:sdt>
        <w:sdtPr>
          <w:alias w:val="Minutes submitted by:"/>
          <w:tag w:val="Minutes submitted by:"/>
          <w:id w:val="915436728"/>
          <w:placeholder>
            <w:docPart w:val="59411B19246A064C951D7484BD462DD9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AC3FA8">
        <w:t>Tran Duc Huy</w:t>
      </w:r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E4778" w14:textId="77777777" w:rsidR="007E2E52" w:rsidRDefault="007E2E52" w:rsidP="001E7D29">
      <w:pPr>
        <w:spacing w:after="0" w:line="240" w:lineRule="auto"/>
      </w:pPr>
      <w:r>
        <w:separator/>
      </w:r>
    </w:p>
  </w:endnote>
  <w:endnote w:type="continuationSeparator" w:id="0">
    <w:p w14:paraId="2FCD4FB7" w14:textId="77777777" w:rsidR="007E2E52" w:rsidRDefault="007E2E5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E5BB8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719BB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ADCE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71146" w14:textId="77777777" w:rsidR="007E2E52" w:rsidRDefault="007E2E52" w:rsidP="001E7D29">
      <w:pPr>
        <w:spacing w:after="0" w:line="240" w:lineRule="auto"/>
      </w:pPr>
      <w:r>
        <w:separator/>
      </w:r>
    </w:p>
  </w:footnote>
  <w:footnote w:type="continuationSeparator" w:id="0">
    <w:p w14:paraId="2BA7BC4C" w14:textId="77777777" w:rsidR="007E2E52" w:rsidRDefault="007E2E5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AA454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5BBD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7BB02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A6239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6C71E3"/>
    <w:multiLevelType w:val="hybridMultilevel"/>
    <w:tmpl w:val="CA606CFC"/>
    <w:lvl w:ilvl="0" w:tplc="04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2F107A"/>
    <w:multiLevelType w:val="hybridMultilevel"/>
    <w:tmpl w:val="9F8EB962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72116"/>
    <w:multiLevelType w:val="hybridMultilevel"/>
    <w:tmpl w:val="F85C6B4E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20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8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7"/>
  </w:num>
  <w:num w:numId="40">
    <w:abstractNumId w:val="30"/>
  </w:num>
  <w:num w:numId="41">
    <w:abstractNumId w:val="12"/>
  </w:num>
  <w:num w:numId="42">
    <w:abstractNumId w:val="2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E"/>
    <w:rsid w:val="000106F6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B35A8"/>
    <w:rsid w:val="001E7D29"/>
    <w:rsid w:val="00232B8F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642E"/>
    <w:rsid w:val="00477352"/>
    <w:rsid w:val="00481889"/>
    <w:rsid w:val="00491C23"/>
    <w:rsid w:val="004B5C0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A74E7"/>
    <w:rsid w:val="007D5836"/>
    <w:rsid w:val="007E2E52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C3FA8"/>
    <w:rsid w:val="00AE1F88"/>
    <w:rsid w:val="00AE361F"/>
    <w:rsid w:val="00AE5370"/>
    <w:rsid w:val="00AF3AB0"/>
    <w:rsid w:val="00B16AB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6CEBB"/>
  <w15:docId w15:val="{3D996A3B-43F4-FD49-A8A0-B1940C3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ytran/Library/Containers/com.microsoft.Word/Data/Library/Application%20Support/Microsoft/Office/16.0/DTS/Search/%7bC987EE01-A0BD-154E-8D6B-6195F919019B%7dtf028075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6205BB2A9CE4B8C4D4C377ED9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F112-8F61-2645-9783-7E9A628F0A78}"/>
      </w:docPartPr>
      <w:docPartBody>
        <w:p w:rsidR="00511BE0" w:rsidRDefault="002238AD">
          <w:pPr>
            <w:pStyle w:val="E656205BB2A9CE4B8C4D4C377ED9D97F"/>
          </w:pPr>
          <w:r w:rsidRPr="004B5C09">
            <w:t>Meeting Minutes</w:t>
          </w:r>
        </w:p>
      </w:docPartBody>
    </w:docPart>
    <w:docPart>
      <w:docPartPr>
        <w:name w:val="E82EA1D40206394591563C453718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0EA1-4A6F-6F46-A8BD-2398AA610E0B}"/>
      </w:docPartPr>
      <w:docPartBody>
        <w:p w:rsidR="00511BE0" w:rsidRDefault="002238AD">
          <w:pPr>
            <w:pStyle w:val="E82EA1D40206394591563C453718E07E"/>
          </w:pPr>
          <w:r w:rsidRPr="00B565D8">
            <w:rPr>
              <w:rStyle w:val="Emphasis"/>
            </w:rPr>
            <w:t>Secretary Name</w:t>
          </w:r>
        </w:p>
      </w:docPartBody>
    </w:docPart>
    <w:docPart>
      <w:docPartPr>
        <w:name w:val="31EFBE872355F841ACB61D125161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6B69-ADA9-DA4B-AB98-DBEA382AC7BC}"/>
      </w:docPartPr>
      <w:docPartBody>
        <w:p w:rsidR="00511BE0" w:rsidRDefault="002238AD">
          <w:pPr>
            <w:pStyle w:val="31EFBE872355F841ACB61D125161391D"/>
          </w:pPr>
          <w:r w:rsidRPr="00B853F9">
            <w:t>Adjournment</w:t>
          </w:r>
        </w:p>
      </w:docPartBody>
    </w:docPart>
    <w:docPart>
      <w:docPartPr>
        <w:name w:val="59411B19246A064C951D7484BD462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68B9-9855-7C49-A389-A70C253788BD}"/>
      </w:docPartPr>
      <w:docPartBody>
        <w:p w:rsidR="00511BE0" w:rsidRDefault="002238AD">
          <w:pPr>
            <w:pStyle w:val="59411B19246A064C951D7484BD462DD9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D"/>
    <w:rsid w:val="002238AD"/>
    <w:rsid w:val="00511BE0"/>
    <w:rsid w:val="00767B70"/>
    <w:rsid w:val="00C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9A86334BF93943A66C20157A864842">
    <w:name w:val="759A86334BF93943A66C20157A864842"/>
  </w:style>
  <w:style w:type="paragraph" w:customStyle="1" w:styleId="E656205BB2A9CE4B8C4D4C377ED9D97F">
    <w:name w:val="E656205BB2A9CE4B8C4D4C377ED9D97F"/>
  </w:style>
  <w:style w:type="paragraph" w:customStyle="1" w:styleId="0D24456FDA6851458B37AA377B6A87F5">
    <w:name w:val="0D24456FDA6851458B37AA377B6A87F5"/>
  </w:style>
  <w:style w:type="paragraph" w:customStyle="1" w:styleId="BCBE54CBA5B51342BFB8598F85299AFD">
    <w:name w:val="BCBE54CBA5B51342BFB8598F85299AF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8718664AC7F021409ED65B1228610775">
    <w:name w:val="8718664AC7F021409ED65B1228610775"/>
  </w:style>
  <w:style w:type="paragraph" w:customStyle="1" w:styleId="7DCF117250D310429EFC11986BD4AC4D">
    <w:name w:val="7DCF117250D310429EFC11986BD4AC4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52CF8418420C44489AFBA45A54EDD349">
    <w:name w:val="52CF8418420C44489AFBA45A54EDD349"/>
  </w:style>
  <w:style w:type="paragraph" w:customStyle="1" w:styleId="501D22678527E24A8E3C0646FAE775A1">
    <w:name w:val="501D22678527E24A8E3C0646FAE775A1"/>
  </w:style>
  <w:style w:type="paragraph" w:customStyle="1" w:styleId="63F3758136A9CD43B62166E4D291D7BC">
    <w:name w:val="63F3758136A9CD43B62166E4D291D7BC"/>
  </w:style>
  <w:style w:type="paragraph" w:customStyle="1" w:styleId="57CB252575C0A04AB47D7380F7EEFD5A">
    <w:name w:val="57CB252575C0A04AB47D7380F7EEFD5A"/>
  </w:style>
  <w:style w:type="paragraph" w:customStyle="1" w:styleId="5DDA9F7E90FC184E9A192742405B5AE6">
    <w:name w:val="5DDA9F7E90FC184E9A192742405B5AE6"/>
  </w:style>
  <w:style w:type="paragraph" w:customStyle="1" w:styleId="6989F38B7562FD4D9A963A7AE4C8D867">
    <w:name w:val="6989F38B7562FD4D9A963A7AE4C8D867"/>
  </w:style>
  <w:style w:type="paragraph" w:customStyle="1" w:styleId="693302EDF0F9064C942D662BE820AEDB">
    <w:name w:val="693302EDF0F9064C942D662BE820AEDB"/>
  </w:style>
  <w:style w:type="paragraph" w:customStyle="1" w:styleId="D4855958345BE542BD9F5CEEEEE57FD9">
    <w:name w:val="D4855958345BE542BD9F5CEEEEE57FD9"/>
  </w:style>
  <w:style w:type="paragraph" w:customStyle="1" w:styleId="E82EA1D40206394591563C453718E07E">
    <w:name w:val="E82EA1D40206394591563C453718E07E"/>
  </w:style>
  <w:style w:type="paragraph" w:customStyle="1" w:styleId="69A1B9866D7F35449E2EBF7778618FE4">
    <w:name w:val="69A1B9866D7F35449E2EBF7778618FE4"/>
  </w:style>
  <w:style w:type="paragraph" w:customStyle="1" w:styleId="91B94E9FA4E57646AFCED1DF61403F21">
    <w:name w:val="91B94E9FA4E57646AFCED1DF61403F21"/>
  </w:style>
  <w:style w:type="paragraph" w:customStyle="1" w:styleId="3630A8245F39E24BB4507E216CFE15D6">
    <w:name w:val="3630A8245F39E24BB4507E216CFE15D6"/>
  </w:style>
  <w:style w:type="paragraph" w:customStyle="1" w:styleId="2360CABC559D984D85941CAAED057358">
    <w:name w:val="2360CABC559D984D85941CAAED057358"/>
  </w:style>
  <w:style w:type="paragraph" w:customStyle="1" w:styleId="987DED2DD3DC054AAD89DEBBD45F5DE4">
    <w:name w:val="987DED2DD3DC054AAD89DEBBD45F5DE4"/>
  </w:style>
  <w:style w:type="paragraph" w:customStyle="1" w:styleId="A8C9A502439B0A459F509AF041821DF0">
    <w:name w:val="A8C9A502439B0A459F509AF041821DF0"/>
  </w:style>
  <w:style w:type="paragraph" w:customStyle="1" w:styleId="CE10EEF9B1083D41BAD497916B4F7820">
    <w:name w:val="CE10EEF9B1083D41BAD497916B4F7820"/>
  </w:style>
  <w:style w:type="paragraph" w:customStyle="1" w:styleId="BC0F24577E57F74AABA071B3015ED983">
    <w:name w:val="BC0F24577E57F74AABA071B3015ED983"/>
  </w:style>
  <w:style w:type="paragraph" w:customStyle="1" w:styleId="CAE28D24E2118E41A18EB52F50F14F99">
    <w:name w:val="CAE28D24E2118E41A18EB52F50F14F99"/>
  </w:style>
  <w:style w:type="paragraph" w:customStyle="1" w:styleId="361922AE09EFA345B6F37042E6D74EED">
    <w:name w:val="361922AE09EFA345B6F37042E6D74EED"/>
  </w:style>
  <w:style w:type="paragraph" w:customStyle="1" w:styleId="B35CD9C45CE89B4CBEB6C2662472B1EA">
    <w:name w:val="B35CD9C45CE89B4CBEB6C2662472B1EA"/>
  </w:style>
  <w:style w:type="paragraph" w:customStyle="1" w:styleId="DCF2FD4B601AF54C90867756FD0236F5">
    <w:name w:val="DCF2FD4B601AF54C90867756FD0236F5"/>
  </w:style>
  <w:style w:type="paragraph" w:customStyle="1" w:styleId="25BCCD7A4228B441877C1AF5FA89C7D9">
    <w:name w:val="25BCCD7A4228B441877C1AF5FA89C7D9"/>
  </w:style>
  <w:style w:type="paragraph" w:customStyle="1" w:styleId="31EFBE872355F841ACB61D125161391D">
    <w:name w:val="31EFBE872355F841ACB61D125161391D"/>
  </w:style>
  <w:style w:type="paragraph" w:customStyle="1" w:styleId="528631226EEEFC4A838C7FE83CE21BD1">
    <w:name w:val="528631226EEEFC4A838C7FE83CE21BD1"/>
  </w:style>
  <w:style w:type="paragraph" w:customStyle="1" w:styleId="8138A222EF9FC54093EEAE4F0921991C">
    <w:name w:val="8138A222EF9FC54093EEAE4F0921991C"/>
  </w:style>
  <w:style w:type="paragraph" w:customStyle="1" w:styleId="8E1C797CF391BB4AABB2DFDD91DA6734">
    <w:name w:val="8E1C797CF391BB4AABB2DFDD91DA6734"/>
  </w:style>
  <w:style w:type="paragraph" w:customStyle="1" w:styleId="59411B19246A064C951D7484BD462DD9">
    <w:name w:val="59411B19246A064C951D7484BD462DD9"/>
  </w:style>
  <w:style w:type="paragraph" w:customStyle="1" w:styleId="AC5CAF87FE85E14392F0637813FFF233">
    <w:name w:val="AC5CAF87FE85E14392F0637813FFF233"/>
  </w:style>
  <w:style w:type="paragraph" w:customStyle="1" w:styleId="1D0FC7D99C7EA640B77D4A9B2EBDF924">
    <w:name w:val="1D0FC7D99C7EA640B77D4A9B2EBDF924"/>
  </w:style>
  <w:style w:type="paragraph" w:customStyle="1" w:styleId="1F08112BC58B8B4AAB3735EFA4589D11">
    <w:name w:val="1F08112BC58B8B4AAB3735EFA4589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{C987EE01-A0BD-154E-8D6B-6195F919019B}tf02807584.dotx</Template>
  <TotalTime>23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>Indoor drone team</dc:description>
  <cp:lastModifiedBy>Duc Huy Tran</cp:lastModifiedBy>
  <cp:revision>5</cp:revision>
  <dcterms:created xsi:type="dcterms:W3CDTF">2020-04-29T08:43:00Z</dcterms:created>
  <dcterms:modified xsi:type="dcterms:W3CDTF">2020-05-06T04:16:00Z</dcterms:modified>
</cp:coreProperties>
</file>